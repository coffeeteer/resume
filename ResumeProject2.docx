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12"/>
          <w:szCs w:val="22"/>
        </w:rPr>
        <w:alias w:val="Resume Name"/>
        <w:tag w:val="Resume Name"/>
        <w:id w:val="-104278397"/>
        <w:placeholder>
          <w:docPart w:val="EC30E7DC6A96485EB1F2E3C1D0045F24"/>
        </w:placeholder>
        <w:docPartList>
          <w:docPartGallery w:val="Quick Parts"/>
          <w:docPartCategory w:val=" Resume Name"/>
        </w:docPartList>
      </w:sdtPr>
      <w:sdtEndPr/>
      <w:sdtContent>
        <w:p w:rsidR="007A0EA0" w:rsidRPr="008E1247" w:rsidRDefault="00EA154F">
          <w:pPr>
            <w:pStyle w:val="Title"/>
            <w:rPr>
              <w:sz w:val="22"/>
              <w:szCs w:val="40"/>
            </w:rPr>
          </w:pPr>
          <w:sdt>
            <w:sdtPr>
              <w:rPr>
                <w:caps w:val="0"/>
                <w:sz w:val="32"/>
              </w:rPr>
              <w:alias w:val="Author"/>
              <w:tag w:val=""/>
              <w:id w:val="1823003119"/>
              <w:placeholder>
                <w:docPart w:val="23CB794C994E4ACFA4A75056DE74D94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A3D2E" w:rsidRPr="008E1247">
                <w:rPr>
                  <w:caps w:val="0"/>
                  <w:sz w:val="32"/>
                </w:rPr>
                <w:t>Travis Grieshiemer</w:t>
              </w:r>
            </w:sdtContent>
          </w:sdt>
        </w:p>
        <w:sdt>
          <w:sdtPr>
            <w:rPr>
              <w:sz w:val="12"/>
            </w:rPr>
            <w:alias w:val="E-mail Address"/>
            <w:tag w:val=""/>
            <w:id w:val="527535243"/>
            <w:placeholder>
              <w:docPart w:val="59CAE565D05845939DC4D907CADD487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7A0EA0" w:rsidRPr="008E1247" w:rsidRDefault="00AA3D2E">
              <w:pPr>
                <w:pStyle w:val="NoSpacing"/>
                <w:rPr>
                  <w:sz w:val="12"/>
                </w:rPr>
              </w:pPr>
              <w:r w:rsidRPr="008E1247">
                <w:rPr>
                  <w:sz w:val="12"/>
                </w:rPr>
                <w:t>tgrieshiemer@gmail.com</w:t>
              </w:r>
            </w:p>
          </w:sdtContent>
        </w:sdt>
        <w:sdt>
          <w:sdtPr>
            <w:rPr>
              <w:sz w:val="12"/>
            </w:rPr>
            <w:alias w:val="Address"/>
            <w:tag w:val=""/>
            <w:id w:val="539556739"/>
            <w:placeholder>
              <w:docPart w:val="4A819D44DD14404292A35E76E8F4359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7A0EA0" w:rsidRPr="008E1247" w:rsidRDefault="00AA3D2E">
              <w:pPr>
                <w:pStyle w:val="NoSpacing"/>
                <w:rPr>
                  <w:sz w:val="12"/>
                </w:rPr>
              </w:pPr>
              <w:r w:rsidRPr="008E1247">
                <w:rPr>
                  <w:sz w:val="12"/>
                </w:rPr>
                <w:t>700 Magnolia Street</w:t>
              </w:r>
            </w:p>
          </w:sdtContent>
        </w:sdt>
        <w:sdt>
          <w:sdtPr>
            <w:rPr>
              <w:sz w:val="12"/>
            </w:rPr>
            <w:alias w:val="Phone"/>
            <w:tag w:val=""/>
            <w:id w:val="1357783703"/>
            <w:placeholder>
              <w:docPart w:val="AD9A4F42A435409892722C633F025E10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7A0EA0" w:rsidRPr="008E1247" w:rsidRDefault="00AA3D2E">
              <w:pPr>
                <w:pStyle w:val="NoSpacing"/>
                <w:rPr>
                  <w:sz w:val="12"/>
                </w:rPr>
              </w:pPr>
              <w:r w:rsidRPr="008E1247">
                <w:rPr>
                  <w:sz w:val="12"/>
                </w:rPr>
                <w:t>908-227-2828</w:t>
              </w:r>
            </w:p>
          </w:sdtContent>
        </w:sdt>
        <w:p w:rsidR="007A0EA0" w:rsidRPr="008E1247" w:rsidRDefault="00EA154F">
          <w:pPr>
            <w:rPr>
              <w:sz w:val="12"/>
            </w:rPr>
          </w:pPr>
        </w:p>
        <w:bookmarkStart w:id="0" w:name="_GoBack" w:displacedByCustomXml="next"/>
        <w:bookmarkEnd w:id="0" w:displacedByCustomXml="next"/>
      </w:sdtContent>
    </w:sdt>
    <w:p w:rsidR="007A0EA0" w:rsidRPr="008E1247" w:rsidRDefault="00EA154F">
      <w:pPr>
        <w:pStyle w:val="SectionHeading"/>
        <w:rPr>
          <w:caps w:val="0"/>
          <w:sz w:val="16"/>
        </w:rPr>
      </w:pPr>
      <w:r w:rsidRPr="008E1247">
        <w:rPr>
          <w:caps w:val="0"/>
          <w:sz w:val="16"/>
        </w:rPr>
        <w:t>Education</w:t>
      </w:r>
    </w:p>
    <w:p w:rsidR="007A0EA0" w:rsidRPr="008E1247" w:rsidRDefault="00AA3D2E">
      <w:pPr>
        <w:pStyle w:val="Subsection"/>
        <w:rPr>
          <w:sz w:val="16"/>
        </w:rPr>
      </w:pPr>
      <w:r w:rsidRPr="008E1247">
        <w:rPr>
          <w:sz w:val="16"/>
        </w:rPr>
        <w:t xml:space="preserve">Rutgers Coding </w:t>
      </w:r>
      <w:proofErr w:type="spellStart"/>
      <w:r w:rsidRPr="008E1247">
        <w:rPr>
          <w:sz w:val="16"/>
        </w:rPr>
        <w:t>Bootcamp</w:t>
      </w:r>
      <w:proofErr w:type="spellEnd"/>
      <w:r w:rsidRPr="008E1247">
        <w:rPr>
          <w:sz w:val="16"/>
        </w:rPr>
        <w:tab/>
      </w:r>
    </w:p>
    <w:p w:rsidR="007A0EA0" w:rsidRPr="008E1247" w:rsidRDefault="00AA3D2E">
      <w:pPr>
        <w:rPr>
          <w:rStyle w:val="IntenseEmphasis"/>
          <w:sz w:val="12"/>
        </w:rPr>
      </w:pPr>
      <w:r w:rsidRPr="008E1247">
        <w:rPr>
          <w:b/>
          <w:bCs/>
          <w:i/>
          <w:iCs/>
          <w:color w:val="D1282E" w:themeColor="text2"/>
          <w:sz w:val="12"/>
        </w:rPr>
        <w:t xml:space="preserve">Still in </w:t>
      </w:r>
      <w:proofErr w:type="gramStart"/>
      <w:r w:rsidRPr="008E1247">
        <w:rPr>
          <w:b/>
          <w:bCs/>
          <w:i/>
          <w:iCs/>
          <w:color w:val="D1282E" w:themeColor="text2"/>
          <w:sz w:val="12"/>
        </w:rPr>
        <w:t>progress</w:t>
      </w:r>
      <w:r w:rsidR="00EA154F" w:rsidRPr="008E1247">
        <w:rPr>
          <w:sz w:val="12"/>
        </w:rPr>
        <w:t xml:space="preserve">  </w:t>
      </w:r>
      <w:r w:rsidRPr="008E1247">
        <w:rPr>
          <w:sz w:val="12"/>
        </w:rPr>
        <w:t>Certificate</w:t>
      </w:r>
      <w:proofErr w:type="gramEnd"/>
    </w:p>
    <w:p w:rsidR="007A0EA0" w:rsidRPr="008E1247" w:rsidRDefault="00AA3D2E" w:rsidP="00AA3D2E">
      <w:pPr>
        <w:pStyle w:val="ListParagraph"/>
        <w:numPr>
          <w:ilvl w:val="0"/>
          <w:numId w:val="5"/>
        </w:numPr>
        <w:rPr>
          <w:sz w:val="12"/>
        </w:rPr>
      </w:pPr>
      <w:r w:rsidRPr="008E1247">
        <w:rPr>
          <w:sz w:val="12"/>
        </w:rPr>
        <w:t>Learned various code languages.</w:t>
      </w:r>
    </w:p>
    <w:p w:rsidR="00AA3D2E" w:rsidRPr="008E1247" w:rsidRDefault="00AA3D2E" w:rsidP="00AA3D2E">
      <w:pPr>
        <w:pStyle w:val="ListParagraph"/>
        <w:numPr>
          <w:ilvl w:val="0"/>
          <w:numId w:val="6"/>
        </w:numPr>
        <w:rPr>
          <w:sz w:val="12"/>
        </w:rPr>
        <w:sectPr w:rsidR="00AA3D2E" w:rsidRPr="008E1247">
          <w:footerReference w:type="default" r:id="rId11"/>
          <w:headerReference w:type="first" r:id="rId12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AA3D2E" w:rsidRPr="008E1247" w:rsidRDefault="00AA3D2E" w:rsidP="00AA3D2E">
      <w:pPr>
        <w:pStyle w:val="ListParagraph"/>
        <w:numPr>
          <w:ilvl w:val="0"/>
          <w:numId w:val="6"/>
        </w:numPr>
        <w:rPr>
          <w:sz w:val="12"/>
        </w:rPr>
      </w:pPr>
      <w:r w:rsidRPr="008E1247">
        <w:rPr>
          <w:sz w:val="12"/>
        </w:rPr>
        <w:lastRenderedPageBreak/>
        <w:t>HTML5</w:t>
      </w:r>
    </w:p>
    <w:p w:rsidR="00AA3D2E" w:rsidRPr="008E1247" w:rsidRDefault="00AA3D2E" w:rsidP="00AA3D2E">
      <w:pPr>
        <w:pStyle w:val="ListParagraph"/>
        <w:numPr>
          <w:ilvl w:val="0"/>
          <w:numId w:val="6"/>
        </w:numPr>
        <w:rPr>
          <w:sz w:val="12"/>
        </w:rPr>
      </w:pPr>
      <w:r w:rsidRPr="008E1247">
        <w:rPr>
          <w:sz w:val="12"/>
        </w:rPr>
        <w:t>CSS 3</w:t>
      </w:r>
    </w:p>
    <w:p w:rsidR="00AA3D2E" w:rsidRPr="008E1247" w:rsidRDefault="00AA3D2E" w:rsidP="00AA3D2E">
      <w:pPr>
        <w:pStyle w:val="ListParagraph"/>
        <w:numPr>
          <w:ilvl w:val="0"/>
          <w:numId w:val="6"/>
        </w:numPr>
        <w:rPr>
          <w:sz w:val="12"/>
        </w:rPr>
      </w:pPr>
      <w:r w:rsidRPr="008E1247">
        <w:rPr>
          <w:sz w:val="12"/>
        </w:rPr>
        <w:lastRenderedPageBreak/>
        <w:t>JavaScript</w:t>
      </w:r>
    </w:p>
    <w:p w:rsidR="00AA3D2E" w:rsidRPr="008E1247" w:rsidRDefault="00AA3D2E" w:rsidP="00AA3D2E">
      <w:pPr>
        <w:pStyle w:val="ListParagraph"/>
        <w:numPr>
          <w:ilvl w:val="0"/>
          <w:numId w:val="6"/>
        </w:numPr>
        <w:rPr>
          <w:sz w:val="12"/>
        </w:rPr>
        <w:sectPr w:rsidR="00AA3D2E" w:rsidRPr="008E1247" w:rsidSect="00AA3D2E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  <w:proofErr w:type="spellStart"/>
      <w:r w:rsidRPr="008E1247">
        <w:rPr>
          <w:sz w:val="12"/>
        </w:rPr>
        <w:t>NodeJS</w:t>
      </w:r>
      <w:proofErr w:type="spellEnd"/>
    </w:p>
    <w:p w:rsidR="00AA3D2E" w:rsidRPr="008E1247" w:rsidRDefault="00AA3D2E" w:rsidP="00AA3D2E">
      <w:pPr>
        <w:pStyle w:val="ListParagraph"/>
        <w:numPr>
          <w:ilvl w:val="0"/>
          <w:numId w:val="6"/>
        </w:numPr>
        <w:rPr>
          <w:sz w:val="12"/>
        </w:rPr>
      </w:pPr>
      <w:r w:rsidRPr="008E1247">
        <w:rPr>
          <w:sz w:val="12"/>
        </w:rPr>
        <w:lastRenderedPageBreak/>
        <w:t>MySQL</w:t>
      </w:r>
    </w:p>
    <w:p w:rsidR="00AA3D2E" w:rsidRPr="008E1247" w:rsidRDefault="00AA3D2E" w:rsidP="00AA3D2E">
      <w:pPr>
        <w:pStyle w:val="ListParagraph"/>
        <w:numPr>
          <w:ilvl w:val="0"/>
          <w:numId w:val="6"/>
        </w:numPr>
        <w:rPr>
          <w:sz w:val="12"/>
        </w:rPr>
      </w:pPr>
      <w:proofErr w:type="spellStart"/>
      <w:r w:rsidRPr="008E1247">
        <w:rPr>
          <w:sz w:val="12"/>
        </w:rPr>
        <w:t>jQuery</w:t>
      </w:r>
      <w:proofErr w:type="spellEnd"/>
    </w:p>
    <w:p w:rsidR="00AA3D2E" w:rsidRPr="008E1247" w:rsidRDefault="00AA3D2E" w:rsidP="00AA3D2E">
      <w:pPr>
        <w:pStyle w:val="ListParagraph"/>
        <w:numPr>
          <w:ilvl w:val="0"/>
          <w:numId w:val="8"/>
        </w:numPr>
        <w:rPr>
          <w:sz w:val="12"/>
        </w:rPr>
      </w:pPr>
      <w:proofErr w:type="spellStart"/>
      <w:r w:rsidRPr="008E1247">
        <w:rPr>
          <w:sz w:val="12"/>
        </w:rPr>
        <w:lastRenderedPageBreak/>
        <w:t>GitBash</w:t>
      </w:r>
      <w:proofErr w:type="spellEnd"/>
      <w:r w:rsidRPr="008E1247">
        <w:rPr>
          <w:sz w:val="12"/>
        </w:rPr>
        <w:t xml:space="preserve"> CLI</w:t>
      </w:r>
    </w:p>
    <w:p w:rsidR="00AA3D2E" w:rsidRPr="008E1247" w:rsidRDefault="00AA3D2E" w:rsidP="00AA3D2E">
      <w:pPr>
        <w:pStyle w:val="ListParagraph"/>
        <w:numPr>
          <w:ilvl w:val="0"/>
          <w:numId w:val="8"/>
        </w:numPr>
        <w:rPr>
          <w:sz w:val="12"/>
        </w:rPr>
        <w:sectPr w:rsidR="00AA3D2E" w:rsidRPr="008E1247" w:rsidSect="00AA3D2E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  <w:proofErr w:type="spellStart"/>
      <w:r w:rsidRPr="008E1247">
        <w:rPr>
          <w:sz w:val="12"/>
        </w:rPr>
        <w:t>Reponsive</w:t>
      </w:r>
      <w:proofErr w:type="spellEnd"/>
      <w:r w:rsidRPr="008E1247">
        <w:rPr>
          <w:sz w:val="12"/>
        </w:rPr>
        <w:t xml:space="preserve"> Design</w:t>
      </w:r>
    </w:p>
    <w:p w:rsidR="00AA3D2E" w:rsidRPr="008E1247" w:rsidRDefault="00AA3D2E" w:rsidP="00AA3D2E">
      <w:pPr>
        <w:pStyle w:val="ListParagraph"/>
        <w:ind w:left="1080"/>
        <w:rPr>
          <w:sz w:val="12"/>
        </w:rPr>
        <w:sectPr w:rsidR="00AA3D2E" w:rsidRPr="008E1247" w:rsidSect="00AA3D2E">
          <w:type w:val="continuous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AA3D2E" w:rsidRPr="008E1247" w:rsidRDefault="00AA3D2E" w:rsidP="00AA3D2E">
      <w:pPr>
        <w:pStyle w:val="ListParagraph"/>
        <w:ind w:left="1080"/>
        <w:rPr>
          <w:sz w:val="12"/>
        </w:rPr>
      </w:pPr>
    </w:p>
    <w:p w:rsidR="00B777C5" w:rsidRPr="008E1247" w:rsidRDefault="00B777C5" w:rsidP="00B777C5">
      <w:pPr>
        <w:pStyle w:val="SectionHeading"/>
        <w:rPr>
          <w:sz w:val="16"/>
        </w:rPr>
      </w:pPr>
      <w:r w:rsidRPr="008E1247">
        <w:rPr>
          <w:sz w:val="16"/>
        </w:rPr>
        <w:t>Experience</w:t>
      </w:r>
    </w:p>
    <w:p w:rsidR="00B777C5" w:rsidRPr="008E1247" w:rsidRDefault="00B777C5" w:rsidP="00B777C5">
      <w:pPr>
        <w:pStyle w:val="Subsection"/>
        <w:rPr>
          <w:vanish/>
          <w:sz w:val="16"/>
          <w:specVanish/>
        </w:rPr>
      </w:pPr>
      <w:r w:rsidRPr="008E1247">
        <w:rPr>
          <w:sz w:val="16"/>
        </w:rPr>
        <w:t>Rutgers University</w:t>
      </w:r>
    </w:p>
    <w:p w:rsidR="00B777C5" w:rsidRPr="008E1247" w:rsidRDefault="00B777C5" w:rsidP="00B777C5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</w:pPr>
      <w:r w:rsidRPr="008E1247"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  <w:t xml:space="preserve"> </w:t>
      </w:r>
      <w:r w:rsidRPr="008E1247"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  <w:t xml:space="preserve">Coding </w:t>
      </w:r>
      <w:proofErr w:type="spellStart"/>
      <w:r w:rsidRPr="008E1247"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  <w:t>Bootcamp</w:t>
      </w:r>
      <w:proofErr w:type="spellEnd"/>
      <w:r w:rsidRPr="008E1247"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  <w:t xml:space="preserve"> </w:t>
      </w:r>
    </w:p>
    <w:p w:rsidR="00B777C5" w:rsidRPr="008E1247" w:rsidRDefault="00B777C5" w:rsidP="00B777C5">
      <w:pPr>
        <w:rPr>
          <w:rStyle w:val="Emphasis"/>
          <w:sz w:val="12"/>
        </w:rPr>
      </w:pPr>
      <w:proofErr w:type="spellStart"/>
      <w:r w:rsidRPr="008E1247">
        <w:rPr>
          <w:rStyle w:val="IntenseEmphasis"/>
          <w:sz w:val="12"/>
        </w:rPr>
        <w:t>Cogen</w:t>
      </w:r>
      <w:proofErr w:type="spellEnd"/>
      <w:r w:rsidRPr="008E1247">
        <w:rPr>
          <w:rStyle w:val="IntenseEmphasis"/>
          <w:sz w:val="12"/>
        </w:rPr>
        <w:t xml:space="preserve"> Technician </w:t>
      </w:r>
      <w:r w:rsidRPr="008E1247">
        <w:rPr>
          <w:rStyle w:val="Emphasis"/>
          <w:sz w:val="12"/>
        </w:rPr>
        <w:t>04/2016</w:t>
      </w:r>
      <w:r w:rsidRPr="008E1247">
        <w:rPr>
          <w:rStyle w:val="Emphasis"/>
          <w:sz w:val="12"/>
        </w:rPr>
        <w:t xml:space="preserve"> – Still Present</w:t>
      </w:r>
    </w:p>
    <w:p w:rsidR="007A0EA0" w:rsidRPr="008E1247" w:rsidRDefault="00B777C5" w:rsidP="00B777C5">
      <w:pPr>
        <w:rPr>
          <w:sz w:val="12"/>
        </w:rPr>
      </w:pPr>
      <w:r w:rsidRPr="008E1247">
        <w:rPr>
          <w:sz w:val="12"/>
        </w:rPr>
        <w:t xml:space="preserve">Learning not only how to code, but working with a team and learning real world job skills that we put in to practice by with creating applications that would be effective in the real world. </w:t>
      </w:r>
    </w:p>
    <w:p w:rsidR="00B777C5" w:rsidRPr="008E1247" w:rsidRDefault="00B777C5" w:rsidP="00B777C5">
      <w:pPr>
        <w:rPr>
          <w:sz w:val="12"/>
        </w:rPr>
      </w:pPr>
    </w:p>
    <w:p w:rsidR="007A0EA0" w:rsidRPr="008E1247" w:rsidRDefault="00B777C5">
      <w:pPr>
        <w:pStyle w:val="Subsection"/>
        <w:rPr>
          <w:vanish/>
          <w:sz w:val="16"/>
          <w:specVanish/>
        </w:rPr>
      </w:pPr>
      <w:r w:rsidRPr="008E1247">
        <w:rPr>
          <w:sz w:val="16"/>
        </w:rPr>
        <w:t>CoverTheseLyrics.com</w:t>
      </w:r>
    </w:p>
    <w:p w:rsidR="007A0EA0" w:rsidRPr="008E1247" w:rsidRDefault="00B777C5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</w:pPr>
      <w:r w:rsidRPr="008E1247"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  <w:t xml:space="preserve"> </w:t>
      </w:r>
    </w:p>
    <w:p w:rsidR="007A0EA0" w:rsidRPr="008E1247" w:rsidRDefault="00BF4C7E">
      <w:pPr>
        <w:rPr>
          <w:rStyle w:val="Emphasis"/>
          <w:sz w:val="12"/>
        </w:rPr>
      </w:pPr>
      <w:r w:rsidRPr="008E1247">
        <w:rPr>
          <w:rStyle w:val="IntenseEmphasis"/>
          <w:sz w:val="12"/>
        </w:rPr>
        <w:t>Co-Owner</w:t>
      </w:r>
      <w:r w:rsidR="00EA154F" w:rsidRPr="008E1247">
        <w:rPr>
          <w:rStyle w:val="IntenseEmphasis"/>
          <w:sz w:val="12"/>
        </w:rPr>
        <w:t xml:space="preserve"> </w:t>
      </w:r>
      <w:r w:rsidR="00B777C5" w:rsidRPr="008E1247">
        <w:rPr>
          <w:rStyle w:val="Emphasis"/>
          <w:sz w:val="12"/>
        </w:rPr>
        <w:t>02/2016</w:t>
      </w:r>
      <w:r w:rsidR="00EA154F" w:rsidRPr="008E1247">
        <w:rPr>
          <w:rStyle w:val="Emphasis"/>
          <w:sz w:val="12"/>
        </w:rPr>
        <w:t xml:space="preserve"> – </w:t>
      </w:r>
      <w:r w:rsidR="00B777C5" w:rsidRPr="008E1247">
        <w:rPr>
          <w:rStyle w:val="Emphasis"/>
          <w:sz w:val="12"/>
        </w:rPr>
        <w:t>Still Present</w:t>
      </w:r>
    </w:p>
    <w:p w:rsidR="007A0EA0" w:rsidRPr="008E1247" w:rsidRDefault="00B777C5">
      <w:pPr>
        <w:rPr>
          <w:sz w:val="12"/>
        </w:rPr>
      </w:pPr>
      <w:proofErr w:type="gramStart"/>
      <w:r w:rsidRPr="008E1247">
        <w:rPr>
          <w:sz w:val="12"/>
        </w:rPr>
        <w:t>Co-Owner in a unique startup for music lovers.</w:t>
      </w:r>
      <w:proofErr w:type="gramEnd"/>
    </w:p>
    <w:p w:rsidR="007A0EA0" w:rsidRPr="008E1247" w:rsidRDefault="00EA154F">
      <w:pPr>
        <w:pStyle w:val="SectionHeading"/>
        <w:rPr>
          <w:sz w:val="16"/>
        </w:rPr>
      </w:pPr>
      <w:r w:rsidRPr="008E1247">
        <w:rPr>
          <w:sz w:val="16"/>
        </w:rPr>
        <w:t>Skills</w:t>
      </w:r>
    </w:p>
    <w:p w:rsidR="00B777C5" w:rsidRPr="008E1247" w:rsidRDefault="00B777C5" w:rsidP="00B777C5">
      <w:pPr>
        <w:pStyle w:val="ListParagraph"/>
        <w:numPr>
          <w:ilvl w:val="0"/>
          <w:numId w:val="4"/>
        </w:numPr>
        <w:ind w:hanging="288"/>
        <w:rPr>
          <w:sz w:val="12"/>
        </w:rPr>
        <w:sectPr w:rsidR="00B777C5" w:rsidRPr="008E1247" w:rsidSect="00AA3D2E">
          <w:type w:val="continuous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7A0EA0" w:rsidRPr="008E1247" w:rsidRDefault="00B777C5" w:rsidP="00B777C5">
      <w:pPr>
        <w:pStyle w:val="ListParagraph"/>
        <w:numPr>
          <w:ilvl w:val="0"/>
          <w:numId w:val="4"/>
        </w:numPr>
        <w:ind w:hanging="288"/>
        <w:rPr>
          <w:sz w:val="12"/>
        </w:rPr>
      </w:pPr>
      <w:r w:rsidRPr="008E1247">
        <w:rPr>
          <w:sz w:val="12"/>
        </w:rPr>
        <w:lastRenderedPageBreak/>
        <w:t>Design</w:t>
      </w:r>
    </w:p>
    <w:p w:rsidR="00B777C5" w:rsidRPr="008E1247" w:rsidRDefault="00B777C5" w:rsidP="00B777C5">
      <w:pPr>
        <w:pStyle w:val="ListParagraph"/>
        <w:numPr>
          <w:ilvl w:val="0"/>
          <w:numId w:val="4"/>
        </w:numPr>
        <w:ind w:hanging="288"/>
        <w:rPr>
          <w:sz w:val="12"/>
        </w:rPr>
      </w:pPr>
      <w:r w:rsidRPr="008E1247">
        <w:rPr>
          <w:sz w:val="12"/>
        </w:rPr>
        <w:t>HTML</w:t>
      </w:r>
    </w:p>
    <w:p w:rsidR="00B777C5" w:rsidRPr="008E1247" w:rsidRDefault="00B777C5" w:rsidP="00B777C5">
      <w:pPr>
        <w:pStyle w:val="ListParagraph"/>
        <w:numPr>
          <w:ilvl w:val="0"/>
          <w:numId w:val="4"/>
        </w:numPr>
        <w:ind w:hanging="288"/>
        <w:rPr>
          <w:sz w:val="12"/>
        </w:rPr>
      </w:pPr>
      <w:r w:rsidRPr="008E1247">
        <w:rPr>
          <w:sz w:val="12"/>
        </w:rPr>
        <w:t>CSS</w:t>
      </w:r>
    </w:p>
    <w:p w:rsidR="00B777C5" w:rsidRPr="008E1247" w:rsidRDefault="00B777C5" w:rsidP="00B777C5">
      <w:pPr>
        <w:pStyle w:val="ListParagraph"/>
        <w:numPr>
          <w:ilvl w:val="0"/>
          <w:numId w:val="4"/>
        </w:numPr>
        <w:ind w:hanging="288"/>
        <w:rPr>
          <w:sz w:val="12"/>
        </w:rPr>
      </w:pPr>
      <w:proofErr w:type="spellStart"/>
      <w:r w:rsidRPr="008E1247">
        <w:rPr>
          <w:sz w:val="12"/>
        </w:rPr>
        <w:lastRenderedPageBreak/>
        <w:t>Wordpress</w:t>
      </w:r>
      <w:proofErr w:type="spellEnd"/>
    </w:p>
    <w:p w:rsidR="00B777C5" w:rsidRPr="008E1247" w:rsidRDefault="00B777C5" w:rsidP="00BF4C7E">
      <w:pPr>
        <w:pStyle w:val="ListParagraph"/>
        <w:numPr>
          <w:ilvl w:val="0"/>
          <w:numId w:val="4"/>
        </w:numPr>
        <w:ind w:hanging="288"/>
        <w:rPr>
          <w:sz w:val="12"/>
        </w:rPr>
        <w:sectPr w:rsidR="00B777C5" w:rsidRPr="008E1247" w:rsidSect="00B777C5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  <w:r w:rsidRPr="008E1247">
        <w:rPr>
          <w:sz w:val="12"/>
        </w:rPr>
        <w:t>Hiring &amp; Managing Contractors</w:t>
      </w:r>
    </w:p>
    <w:p w:rsidR="00BF4C7E" w:rsidRPr="008E1247" w:rsidRDefault="00BF4C7E" w:rsidP="00BF4C7E">
      <w:pPr>
        <w:spacing w:line="276" w:lineRule="auto"/>
        <w:rPr>
          <w:sz w:val="12"/>
        </w:rPr>
        <w:sectPr w:rsidR="00BF4C7E" w:rsidRPr="008E1247" w:rsidSect="00B777C5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</w:p>
    <w:p w:rsidR="00BF4C7E" w:rsidRPr="008E1247" w:rsidRDefault="00BF4C7E" w:rsidP="00BF4C7E">
      <w:pPr>
        <w:pStyle w:val="Subsection"/>
        <w:rPr>
          <w:sz w:val="16"/>
        </w:rPr>
      </w:pPr>
    </w:p>
    <w:p w:rsidR="00BF4C7E" w:rsidRPr="008E1247" w:rsidRDefault="00BF4C7E" w:rsidP="00BF4C7E">
      <w:pPr>
        <w:pStyle w:val="Subsection"/>
        <w:rPr>
          <w:vanish/>
          <w:sz w:val="16"/>
          <w:specVanish/>
        </w:rPr>
      </w:pPr>
      <w:r w:rsidRPr="008E1247">
        <w:rPr>
          <w:sz w:val="16"/>
        </w:rPr>
        <w:t>Rutgers University</w:t>
      </w:r>
    </w:p>
    <w:p w:rsidR="00BF4C7E" w:rsidRPr="008E1247" w:rsidRDefault="00BF4C7E" w:rsidP="00BF4C7E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</w:pPr>
      <w:r w:rsidRPr="008E1247"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  <w:t xml:space="preserve"> </w:t>
      </w:r>
      <w:proofErr w:type="spellStart"/>
      <w:r w:rsidRPr="008E1247"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  <w:t>Cogen</w:t>
      </w:r>
      <w:proofErr w:type="spellEnd"/>
      <w:r w:rsidRPr="008E1247"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  <w:t xml:space="preserve"> Tech | </w:t>
      </w:r>
      <w:r w:rsidRPr="008E1247">
        <w:rPr>
          <w:rFonts w:asciiTheme="majorHAnsi" w:eastAsiaTheme="majorEastAsia" w:hAnsiTheme="majorHAnsi" w:cstheme="majorBidi"/>
          <w:color w:val="7A7A7A" w:themeColor="accent1"/>
          <w:sz w:val="10"/>
          <w:szCs w:val="20"/>
        </w:rPr>
        <w:t>Red Seal Steam &amp; Blue Refrigeration</w:t>
      </w:r>
    </w:p>
    <w:p w:rsidR="00BF4C7E" w:rsidRPr="008E1247" w:rsidRDefault="00BF4C7E" w:rsidP="00BF4C7E">
      <w:pPr>
        <w:rPr>
          <w:rStyle w:val="Emphasis"/>
          <w:sz w:val="12"/>
        </w:rPr>
      </w:pPr>
      <w:proofErr w:type="spellStart"/>
      <w:r w:rsidRPr="008E1247">
        <w:rPr>
          <w:rStyle w:val="IntenseEmphasis"/>
          <w:sz w:val="12"/>
        </w:rPr>
        <w:t>Cogen</w:t>
      </w:r>
      <w:proofErr w:type="spellEnd"/>
      <w:r w:rsidRPr="008E1247">
        <w:rPr>
          <w:rStyle w:val="IntenseEmphasis"/>
          <w:sz w:val="12"/>
        </w:rPr>
        <w:t xml:space="preserve"> Technician </w:t>
      </w:r>
      <w:r w:rsidRPr="008E1247">
        <w:rPr>
          <w:rStyle w:val="Emphasis"/>
          <w:sz w:val="12"/>
        </w:rPr>
        <w:t>03</w:t>
      </w:r>
      <w:r w:rsidRPr="008E1247">
        <w:rPr>
          <w:rStyle w:val="Emphasis"/>
          <w:sz w:val="12"/>
        </w:rPr>
        <w:t>/201</w:t>
      </w:r>
      <w:r w:rsidRPr="008E1247">
        <w:rPr>
          <w:rStyle w:val="Emphasis"/>
          <w:sz w:val="12"/>
        </w:rPr>
        <w:t>0</w:t>
      </w:r>
      <w:r w:rsidRPr="008E1247">
        <w:rPr>
          <w:rStyle w:val="Emphasis"/>
          <w:sz w:val="12"/>
        </w:rPr>
        <w:t xml:space="preserve"> – Still Present</w:t>
      </w:r>
    </w:p>
    <w:p w:rsidR="00BF4C7E" w:rsidRPr="008E1247" w:rsidRDefault="00BF4C7E" w:rsidP="00BF4C7E">
      <w:pPr>
        <w:rPr>
          <w:sz w:val="12"/>
        </w:rPr>
      </w:pPr>
      <w:r w:rsidRPr="008E1247">
        <w:rPr>
          <w:sz w:val="12"/>
        </w:rPr>
        <w:t>Maintaining and operating the Heating &amp; Power Plant at Rutgers University Busch Campus</w:t>
      </w:r>
    </w:p>
    <w:p w:rsidR="00BF4C7E" w:rsidRPr="008E1247" w:rsidRDefault="00BF4C7E" w:rsidP="00BF4C7E">
      <w:pPr>
        <w:pStyle w:val="SectionHeading"/>
        <w:rPr>
          <w:sz w:val="16"/>
        </w:rPr>
      </w:pPr>
      <w:r w:rsidRPr="008E1247">
        <w:rPr>
          <w:sz w:val="16"/>
        </w:rPr>
        <w:t>Skills</w:t>
      </w:r>
    </w:p>
    <w:p w:rsidR="00BF4C7E" w:rsidRPr="008E1247" w:rsidRDefault="00BF4C7E" w:rsidP="00BF4C7E">
      <w:pPr>
        <w:pStyle w:val="ListParagraph"/>
        <w:numPr>
          <w:ilvl w:val="0"/>
          <w:numId w:val="4"/>
        </w:numPr>
        <w:ind w:hanging="288"/>
        <w:rPr>
          <w:sz w:val="12"/>
        </w:rPr>
        <w:sectPr w:rsidR="00BF4C7E" w:rsidRPr="008E1247" w:rsidSect="00AA3D2E">
          <w:type w:val="continuous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BF4C7E" w:rsidRPr="008E1247" w:rsidRDefault="00BF4C7E" w:rsidP="00BF4C7E">
      <w:pPr>
        <w:pStyle w:val="ListParagraph"/>
        <w:numPr>
          <w:ilvl w:val="0"/>
          <w:numId w:val="4"/>
        </w:numPr>
        <w:ind w:hanging="288"/>
        <w:rPr>
          <w:sz w:val="12"/>
        </w:rPr>
      </w:pPr>
      <w:r w:rsidRPr="008E1247">
        <w:rPr>
          <w:sz w:val="12"/>
        </w:rPr>
        <w:lastRenderedPageBreak/>
        <w:t>Attention to Detail by observing minutiae changes in plant environment.</w:t>
      </w:r>
    </w:p>
    <w:p w:rsidR="00BF4C7E" w:rsidRPr="008E1247" w:rsidRDefault="00BF4C7E" w:rsidP="00BF4C7E">
      <w:pPr>
        <w:pStyle w:val="ListParagraph"/>
        <w:numPr>
          <w:ilvl w:val="0"/>
          <w:numId w:val="4"/>
        </w:numPr>
        <w:ind w:hanging="288"/>
        <w:rPr>
          <w:sz w:val="12"/>
        </w:rPr>
      </w:pPr>
      <w:r w:rsidRPr="008E1247">
        <w:rPr>
          <w:sz w:val="12"/>
        </w:rPr>
        <w:t>Basic Mechanical skills.</w:t>
      </w:r>
    </w:p>
    <w:p w:rsidR="00BF4C7E" w:rsidRPr="008E1247" w:rsidRDefault="00BF4C7E" w:rsidP="00BF4C7E">
      <w:pPr>
        <w:pStyle w:val="ListParagraph"/>
        <w:numPr>
          <w:ilvl w:val="0"/>
          <w:numId w:val="4"/>
        </w:numPr>
        <w:ind w:hanging="288"/>
        <w:rPr>
          <w:sz w:val="12"/>
        </w:rPr>
      </w:pPr>
      <w:r w:rsidRPr="008E1247">
        <w:rPr>
          <w:sz w:val="12"/>
        </w:rPr>
        <w:t>Basic Electrical skills</w:t>
      </w:r>
    </w:p>
    <w:p w:rsidR="00BF4C7E" w:rsidRPr="008E1247" w:rsidRDefault="00BF4C7E" w:rsidP="00BF4C7E">
      <w:pPr>
        <w:pStyle w:val="ListParagraph"/>
        <w:numPr>
          <w:ilvl w:val="0"/>
          <w:numId w:val="4"/>
        </w:numPr>
        <w:ind w:hanging="288"/>
        <w:rPr>
          <w:sz w:val="12"/>
        </w:rPr>
      </w:pPr>
      <w:r w:rsidRPr="008E1247">
        <w:rPr>
          <w:sz w:val="12"/>
        </w:rPr>
        <w:t>Basic Instrumentation skills</w:t>
      </w:r>
    </w:p>
    <w:p w:rsidR="00BF4C7E" w:rsidRPr="008E1247" w:rsidRDefault="00BF4C7E" w:rsidP="00BF4C7E">
      <w:pPr>
        <w:pStyle w:val="ListParagraph"/>
        <w:ind w:left="432"/>
        <w:rPr>
          <w:sz w:val="12"/>
        </w:rPr>
      </w:pPr>
    </w:p>
    <w:p w:rsidR="00BF4C7E" w:rsidRPr="008E1247" w:rsidRDefault="00BF4C7E" w:rsidP="00BF4C7E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</w:pPr>
      <w:r w:rsidRPr="008E1247"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  <w:t xml:space="preserve">Pines Manor </w:t>
      </w:r>
      <w:r w:rsidRPr="008E1247"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  <w:t xml:space="preserve">| </w:t>
      </w:r>
      <w:r w:rsidRPr="008E1247">
        <w:rPr>
          <w:rFonts w:asciiTheme="majorHAnsi" w:eastAsiaTheme="majorEastAsia" w:hAnsiTheme="majorHAnsi" w:cstheme="majorBidi"/>
          <w:color w:val="7A7A7A" w:themeColor="accent1"/>
          <w:sz w:val="16"/>
          <w:szCs w:val="26"/>
        </w:rPr>
        <w:t>Bartender</w:t>
      </w:r>
    </w:p>
    <w:p w:rsidR="00BF4C7E" w:rsidRPr="008E1247" w:rsidRDefault="00BF4C7E" w:rsidP="00BF4C7E">
      <w:pPr>
        <w:rPr>
          <w:rStyle w:val="Emphasis"/>
          <w:sz w:val="12"/>
        </w:rPr>
      </w:pPr>
      <w:proofErr w:type="spellStart"/>
      <w:r w:rsidRPr="008E1247">
        <w:rPr>
          <w:rStyle w:val="IntenseEmphasis"/>
          <w:sz w:val="12"/>
        </w:rPr>
        <w:t>Cogen</w:t>
      </w:r>
      <w:proofErr w:type="spellEnd"/>
      <w:r w:rsidRPr="008E1247">
        <w:rPr>
          <w:rStyle w:val="IntenseEmphasis"/>
          <w:sz w:val="12"/>
        </w:rPr>
        <w:t xml:space="preserve"> Technician </w:t>
      </w:r>
      <w:r w:rsidRPr="008E1247">
        <w:rPr>
          <w:rStyle w:val="Emphasis"/>
          <w:sz w:val="12"/>
        </w:rPr>
        <w:t>03</w:t>
      </w:r>
      <w:r w:rsidRPr="008E1247">
        <w:rPr>
          <w:rStyle w:val="Emphasis"/>
          <w:sz w:val="12"/>
        </w:rPr>
        <w:t>/2004</w:t>
      </w:r>
      <w:r w:rsidRPr="008E1247">
        <w:rPr>
          <w:rStyle w:val="Emphasis"/>
          <w:sz w:val="12"/>
        </w:rPr>
        <w:t xml:space="preserve"> – </w:t>
      </w:r>
      <w:r w:rsidRPr="008E1247">
        <w:rPr>
          <w:rStyle w:val="Emphasis"/>
          <w:sz w:val="12"/>
        </w:rPr>
        <w:t>10/2011</w:t>
      </w:r>
    </w:p>
    <w:p w:rsidR="00BF4C7E" w:rsidRPr="008E1247" w:rsidRDefault="00BE4641" w:rsidP="00BF4C7E">
      <w:pPr>
        <w:rPr>
          <w:sz w:val="12"/>
        </w:rPr>
      </w:pPr>
      <w:r w:rsidRPr="008E1247">
        <w:rPr>
          <w:sz w:val="12"/>
        </w:rPr>
        <w:t>Serving anywhere from 10 people to 1,000+ at the Pines Manor covering many kinds of Parties including Weddings, Christmas Parties, Holiday Parties, Birthday</w:t>
      </w:r>
      <w:r w:rsidR="00A624D6" w:rsidRPr="008E1247">
        <w:rPr>
          <w:sz w:val="12"/>
        </w:rPr>
        <w:t xml:space="preserve"> </w:t>
      </w:r>
      <w:r w:rsidRPr="008E1247">
        <w:rPr>
          <w:sz w:val="12"/>
        </w:rPr>
        <w:t>Parties, Etc.</w:t>
      </w:r>
    </w:p>
    <w:p w:rsidR="00BF4C7E" w:rsidRPr="008E1247" w:rsidRDefault="00BF4C7E" w:rsidP="00BF4C7E">
      <w:pPr>
        <w:pStyle w:val="SectionHeading"/>
        <w:rPr>
          <w:sz w:val="16"/>
        </w:rPr>
      </w:pPr>
      <w:r w:rsidRPr="008E1247">
        <w:rPr>
          <w:sz w:val="16"/>
        </w:rPr>
        <w:t>Skills</w:t>
      </w:r>
    </w:p>
    <w:p w:rsidR="00BF4C7E" w:rsidRPr="008E1247" w:rsidRDefault="00BF4C7E" w:rsidP="00BF4C7E">
      <w:pPr>
        <w:pStyle w:val="ListParagraph"/>
        <w:numPr>
          <w:ilvl w:val="0"/>
          <w:numId w:val="4"/>
        </w:numPr>
        <w:ind w:hanging="288"/>
        <w:rPr>
          <w:sz w:val="12"/>
        </w:rPr>
        <w:sectPr w:rsidR="00BF4C7E" w:rsidRPr="008E1247" w:rsidSect="00AA3D2E">
          <w:type w:val="continuous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BF4C7E" w:rsidRPr="008E1247" w:rsidRDefault="00BE4641" w:rsidP="008E1247">
      <w:pPr>
        <w:pStyle w:val="ListParagraph"/>
        <w:numPr>
          <w:ilvl w:val="0"/>
          <w:numId w:val="4"/>
        </w:numPr>
        <w:rPr>
          <w:sz w:val="12"/>
        </w:rPr>
      </w:pPr>
      <w:r w:rsidRPr="008E1247">
        <w:rPr>
          <w:sz w:val="12"/>
        </w:rPr>
        <w:lastRenderedPageBreak/>
        <w:t>Interpersonal skills and making customers happy</w:t>
      </w:r>
      <w:r w:rsidR="00BF4C7E" w:rsidRPr="008E1247">
        <w:rPr>
          <w:sz w:val="12"/>
        </w:rPr>
        <w:t>.</w:t>
      </w:r>
    </w:p>
    <w:p w:rsidR="00BF4C7E" w:rsidRPr="008E1247" w:rsidRDefault="00BE4641" w:rsidP="008E1247">
      <w:pPr>
        <w:pStyle w:val="ListParagraph"/>
        <w:numPr>
          <w:ilvl w:val="0"/>
          <w:numId w:val="4"/>
        </w:numPr>
        <w:rPr>
          <w:sz w:val="12"/>
        </w:rPr>
      </w:pPr>
      <w:r w:rsidRPr="008E1247">
        <w:rPr>
          <w:sz w:val="12"/>
        </w:rPr>
        <w:t>Basic Planning for bar setup.</w:t>
      </w:r>
    </w:p>
    <w:p w:rsidR="00BF4C7E" w:rsidRPr="008E1247" w:rsidRDefault="00BE4641" w:rsidP="008E1247">
      <w:pPr>
        <w:pStyle w:val="ListParagraph"/>
        <w:numPr>
          <w:ilvl w:val="0"/>
          <w:numId w:val="4"/>
        </w:numPr>
        <w:rPr>
          <w:sz w:val="12"/>
        </w:rPr>
      </w:pPr>
      <w:r w:rsidRPr="008E1247">
        <w:rPr>
          <w:sz w:val="12"/>
        </w:rPr>
        <w:t>Speed pouring for serving customers on a timely basis.</w:t>
      </w:r>
    </w:p>
    <w:sectPr w:rsidR="00BF4C7E" w:rsidRPr="008E1247" w:rsidSect="00AA3D2E">
      <w:type w:val="continuous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54F" w:rsidRDefault="00EA154F">
      <w:pPr>
        <w:spacing w:after="0" w:line="240" w:lineRule="auto"/>
      </w:pPr>
      <w:r>
        <w:separator/>
      </w:r>
    </w:p>
  </w:endnote>
  <w:endnote w:type="continuationSeparator" w:id="0">
    <w:p w:rsidR="00EA154F" w:rsidRDefault="00EA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EA0" w:rsidRDefault="00EA15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D56EC6" wp14:editId="7D0775C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3E1096" wp14:editId="420F147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7903DF7" wp14:editId="53A623C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7A0EA0" w:rsidRDefault="00EA15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B7EE47" wp14:editId="563CD0DD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0EA0" w:rsidRDefault="00EA154F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7A0EA0" w:rsidRDefault="00EA154F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54F" w:rsidRDefault="00EA154F">
      <w:pPr>
        <w:spacing w:after="0" w:line="240" w:lineRule="auto"/>
      </w:pPr>
      <w:r>
        <w:separator/>
      </w:r>
    </w:p>
  </w:footnote>
  <w:footnote w:type="continuationSeparator" w:id="0">
    <w:p w:rsidR="00EA154F" w:rsidRDefault="00EA1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EA0" w:rsidRDefault="00EA15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259B87" wp14:editId="1BCC83C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FE92FC2" wp14:editId="7FD9E89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5BD9F48" wp14:editId="36947BA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7A0EA0" w:rsidRDefault="007A0E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9858FF6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2650011C"/>
    <w:multiLevelType w:val="hybridMultilevel"/>
    <w:tmpl w:val="C548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F85F5E"/>
    <w:multiLevelType w:val="hybridMultilevel"/>
    <w:tmpl w:val="DA1C0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C64A7E"/>
    <w:multiLevelType w:val="hybridMultilevel"/>
    <w:tmpl w:val="F190D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90A81"/>
    <w:multiLevelType w:val="hybridMultilevel"/>
    <w:tmpl w:val="54885C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2E"/>
    <w:rsid w:val="007A0EA0"/>
    <w:rsid w:val="008E1247"/>
    <w:rsid w:val="00A624D6"/>
    <w:rsid w:val="00AA3D2E"/>
    <w:rsid w:val="00B777C5"/>
    <w:rsid w:val="00BE4641"/>
    <w:rsid w:val="00BF4C7E"/>
    <w:rsid w:val="00EA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30E7DC6A96485EB1F2E3C1D0045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FF121-EF55-47BA-9806-61C8E81CEC80}"/>
      </w:docPartPr>
      <w:docPartBody>
        <w:p w:rsidR="00000000" w:rsidRDefault="00317C8E">
          <w:pPr>
            <w:pStyle w:val="EC30E7DC6A96485EB1F2E3C1D0045F2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3CB794C994E4ACFA4A75056DE74D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E746C-CE0E-487F-B658-BF32CDFC47FE}"/>
      </w:docPartPr>
      <w:docPartBody>
        <w:p w:rsidR="00000000" w:rsidRDefault="00317C8E">
          <w:pPr>
            <w:pStyle w:val="23CB794C994E4ACFA4A75056DE74D94C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9CAE565D05845939DC4D907CADD4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412C-373A-4429-BD3B-B1A815812B5E}"/>
      </w:docPartPr>
      <w:docPartBody>
        <w:p w:rsidR="00000000" w:rsidRDefault="00317C8E">
          <w:pPr>
            <w:pStyle w:val="59CAE565D05845939DC4D907CADD4878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4A819D44DD14404292A35E76E8F43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57F40-129C-4F6D-9F24-7DB18FEDB806}"/>
      </w:docPartPr>
      <w:docPartBody>
        <w:p w:rsidR="00000000" w:rsidRDefault="00317C8E">
          <w:pPr>
            <w:pStyle w:val="4A819D44DD14404292A35E76E8F4359F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AD9A4F42A435409892722C633F025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3634D-17A3-4223-8C9A-9B78F6C80E1E}"/>
      </w:docPartPr>
      <w:docPartBody>
        <w:p w:rsidR="00000000" w:rsidRDefault="00317C8E">
          <w:pPr>
            <w:pStyle w:val="AD9A4F42A435409892722C633F025E10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76"/>
    <w:rsid w:val="00317C8E"/>
    <w:rsid w:val="0082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C30E7DC6A96485EB1F2E3C1D0045F24">
    <w:name w:val="EC30E7DC6A96485EB1F2E3C1D0045F24"/>
  </w:style>
  <w:style w:type="paragraph" w:customStyle="1" w:styleId="23CB794C994E4ACFA4A75056DE74D94C">
    <w:name w:val="23CB794C994E4ACFA4A75056DE74D94C"/>
  </w:style>
  <w:style w:type="paragraph" w:customStyle="1" w:styleId="59CAE565D05845939DC4D907CADD4878">
    <w:name w:val="59CAE565D05845939DC4D907CADD4878"/>
  </w:style>
  <w:style w:type="paragraph" w:customStyle="1" w:styleId="4A819D44DD14404292A35E76E8F4359F">
    <w:name w:val="4A819D44DD14404292A35E76E8F4359F"/>
  </w:style>
  <w:style w:type="paragraph" w:customStyle="1" w:styleId="AD9A4F42A435409892722C633F025E10">
    <w:name w:val="AD9A4F42A435409892722C633F025E10"/>
  </w:style>
  <w:style w:type="paragraph" w:customStyle="1" w:styleId="CE9452FC66C54770B55CE5D0D779B903">
    <w:name w:val="CE9452FC66C54770B55CE5D0D779B903"/>
  </w:style>
  <w:style w:type="paragraph" w:customStyle="1" w:styleId="8A8DBEDF39CC4E939E7B6A17662A3905">
    <w:name w:val="8A8DBEDF39CC4E939E7B6A17662A3905"/>
  </w:style>
  <w:style w:type="paragraph" w:customStyle="1" w:styleId="ADD83455E74F44C59393AF229407627E">
    <w:name w:val="ADD83455E74F44C59393AF229407627E"/>
  </w:style>
  <w:style w:type="paragraph" w:customStyle="1" w:styleId="BF480D40712A4B128ADC428F749CF07B">
    <w:name w:val="BF480D40712A4B128ADC428F749CF07B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E7ECD2187F8D4CC68114871BCB948ED6">
    <w:name w:val="E7ECD2187F8D4CC68114871BCB948ED6"/>
  </w:style>
  <w:style w:type="paragraph" w:customStyle="1" w:styleId="D8CA841051584BBEB301A2375DF987A8">
    <w:name w:val="D8CA841051584BBEB301A2375DF987A8"/>
  </w:style>
  <w:style w:type="paragraph" w:customStyle="1" w:styleId="437C7C502A634C8E94E4347F4114ADDD">
    <w:name w:val="437C7C502A634C8E94E4347F4114ADDD"/>
  </w:style>
  <w:style w:type="paragraph" w:customStyle="1" w:styleId="5D5D0B51F8724508ADFCF108903008E8">
    <w:name w:val="5D5D0B51F8724508ADFCF108903008E8"/>
  </w:style>
  <w:style w:type="paragraph" w:customStyle="1" w:styleId="893E2EEA3CAF4938999C2CD3D959BD08">
    <w:name w:val="893E2EEA3CAF4938999C2CD3D959BD08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02073903828A463B9FD2652EAB7A7902">
    <w:name w:val="02073903828A463B9FD2652EAB7A7902"/>
  </w:style>
  <w:style w:type="paragraph" w:customStyle="1" w:styleId="8571481BECAE40BE8A379CA76FE06BB8">
    <w:name w:val="8571481BECAE40BE8A379CA76FE06BB8"/>
  </w:style>
  <w:style w:type="paragraph" w:customStyle="1" w:styleId="E5805482CC114E6BAEF66B4F3387550A">
    <w:name w:val="E5805482CC114E6BAEF66B4F3387550A"/>
  </w:style>
  <w:style w:type="paragraph" w:customStyle="1" w:styleId="A606FE42B6134EA6B4B9757A23309EBA">
    <w:name w:val="A606FE42B6134EA6B4B9757A23309EBA"/>
  </w:style>
  <w:style w:type="paragraph" w:customStyle="1" w:styleId="0780C5F8C5A84D02BCB7AFAF6C38EBA8">
    <w:name w:val="0780C5F8C5A84D02BCB7AFAF6C38EBA8"/>
    <w:rsid w:val="00823B76"/>
  </w:style>
  <w:style w:type="paragraph" w:customStyle="1" w:styleId="77D66D0B27DE40AE9A697D979533D39E">
    <w:name w:val="77D66D0B27DE40AE9A697D979533D39E"/>
    <w:rsid w:val="00823B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C30E7DC6A96485EB1F2E3C1D0045F24">
    <w:name w:val="EC30E7DC6A96485EB1F2E3C1D0045F24"/>
  </w:style>
  <w:style w:type="paragraph" w:customStyle="1" w:styleId="23CB794C994E4ACFA4A75056DE74D94C">
    <w:name w:val="23CB794C994E4ACFA4A75056DE74D94C"/>
  </w:style>
  <w:style w:type="paragraph" w:customStyle="1" w:styleId="59CAE565D05845939DC4D907CADD4878">
    <w:name w:val="59CAE565D05845939DC4D907CADD4878"/>
  </w:style>
  <w:style w:type="paragraph" w:customStyle="1" w:styleId="4A819D44DD14404292A35E76E8F4359F">
    <w:name w:val="4A819D44DD14404292A35E76E8F4359F"/>
  </w:style>
  <w:style w:type="paragraph" w:customStyle="1" w:styleId="AD9A4F42A435409892722C633F025E10">
    <w:name w:val="AD9A4F42A435409892722C633F025E10"/>
  </w:style>
  <w:style w:type="paragraph" w:customStyle="1" w:styleId="CE9452FC66C54770B55CE5D0D779B903">
    <w:name w:val="CE9452FC66C54770B55CE5D0D779B903"/>
  </w:style>
  <w:style w:type="paragraph" w:customStyle="1" w:styleId="8A8DBEDF39CC4E939E7B6A17662A3905">
    <w:name w:val="8A8DBEDF39CC4E939E7B6A17662A3905"/>
  </w:style>
  <w:style w:type="paragraph" w:customStyle="1" w:styleId="ADD83455E74F44C59393AF229407627E">
    <w:name w:val="ADD83455E74F44C59393AF229407627E"/>
  </w:style>
  <w:style w:type="paragraph" w:customStyle="1" w:styleId="BF480D40712A4B128ADC428F749CF07B">
    <w:name w:val="BF480D40712A4B128ADC428F749CF07B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E7ECD2187F8D4CC68114871BCB948ED6">
    <w:name w:val="E7ECD2187F8D4CC68114871BCB948ED6"/>
  </w:style>
  <w:style w:type="paragraph" w:customStyle="1" w:styleId="D8CA841051584BBEB301A2375DF987A8">
    <w:name w:val="D8CA841051584BBEB301A2375DF987A8"/>
  </w:style>
  <w:style w:type="paragraph" w:customStyle="1" w:styleId="437C7C502A634C8E94E4347F4114ADDD">
    <w:name w:val="437C7C502A634C8E94E4347F4114ADDD"/>
  </w:style>
  <w:style w:type="paragraph" w:customStyle="1" w:styleId="5D5D0B51F8724508ADFCF108903008E8">
    <w:name w:val="5D5D0B51F8724508ADFCF108903008E8"/>
  </w:style>
  <w:style w:type="paragraph" w:customStyle="1" w:styleId="893E2EEA3CAF4938999C2CD3D959BD08">
    <w:name w:val="893E2EEA3CAF4938999C2CD3D959BD08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02073903828A463B9FD2652EAB7A7902">
    <w:name w:val="02073903828A463B9FD2652EAB7A7902"/>
  </w:style>
  <w:style w:type="paragraph" w:customStyle="1" w:styleId="8571481BECAE40BE8A379CA76FE06BB8">
    <w:name w:val="8571481BECAE40BE8A379CA76FE06BB8"/>
  </w:style>
  <w:style w:type="paragraph" w:customStyle="1" w:styleId="E5805482CC114E6BAEF66B4F3387550A">
    <w:name w:val="E5805482CC114E6BAEF66B4F3387550A"/>
  </w:style>
  <w:style w:type="paragraph" w:customStyle="1" w:styleId="A606FE42B6134EA6B4B9757A23309EBA">
    <w:name w:val="A606FE42B6134EA6B4B9757A23309EBA"/>
  </w:style>
  <w:style w:type="paragraph" w:customStyle="1" w:styleId="0780C5F8C5A84D02BCB7AFAF6C38EBA8">
    <w:name w:val="0780C5F8C5A84D02BCB7AFAF6C38EBA8"/>
    <w:rsid w:val="00823B76"/>
  </w:style>
  <w:style w:type="paragraph" w:customStyle="1" w:styleId="77D66D0B27DE40AE9A697D979533D39E">
    <w:name w:val="77D66D0B27DE40AE9A697D979533D39E"/>
    <w:rsid w:val="00823B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700 Magnolia Street</CompanyAddress>
  <CompanyPhone>908-227-2828</CompanyPhone>
  <CompanyFax/>
  <CompanyEmail>tgrieshiemer@gmail.com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2896F2D-34F4-43A6-9C22-CD30A53F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40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Grieshiemer</dc:creator>
  <cp:lastModifiedBy>Travis</cp:lastModifiedBy>
  <cp:revision>3</cp:revision>
  <dcterms:created xsi:type="dcterms:W3CDTF">2016-07-29T16:54:00Z</dcterms:created>
  <dcterms:modified xsi:type="dcterms:W3CDTF">2016-07-29T17:34:00Z</dcterms:modified>
</cp:coreProperties>
</file>